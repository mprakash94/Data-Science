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A695E" w14:textId="77777777" w:rsidR="003A59FB" w:rsidRDefault="00FB7B43">
      <w:sdt>
        <w:sdtPr>
          <w:id w:val="-831605760"/>
          <w:docPartObj>
            <w:docPartGallery w:val="Cover Pages"/>
            <w:docPartUnique/>
          </w:docPartObj>
        </w:sdtPr>
        <w:sdtEndPr/>
        <w:sdtContent>
          <w:r w:rsidR="000268FF">
            <w:rPr>
              <w:noProof/>
              <w:lang w:eastAsia="ja-JP"/>
            </w:rPr>
            <mc:AlternateContent>
              <mc:Choice Requires="wps">
                <w:drawing>
                  <wp:anchor distT="0" distB="0" distL="114300" distR="114300" simplePos="0" relativeHeight="251662336" behindDoc="0" locked="0" layoutInCell="0" allowOverlap="1" wp14:anchorId="61FD51C5" wp14:editId="4E36E62E">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7CECF7B"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0268FF">
            <w:rPr>
              <w:noProof/>
              <w:lang w:eastAsia="ja-JP"/>
            </w:rPr>
            <mc:AlternateContent>
              <mc:Choice Requires="wps">
                <w:drawing>
                  <wp:anchor distT="0" distB="0" distL="114300" distR="114300" simplePos="0" relativeHeight="251661312" behindDoc="0" locked="0" layoutInCell="0" allowOverlap="1" wp14:anchorId="2B2956F7" wp14:editId="6BFA1CEA">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B6EFA"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7B6EFA" w:rsidRDefault="007B6EFA">
                                      <w:pPr>
                                        <w:pStyle w:val="NoSpacing"/>
                                        <w:rPr>
                                          <w:sz w:val="8"/>
                                          <w:szCs w:val="8"/>
                                        </w:rPr>
                                      </w:pPr>
                                    </w:p>
                                  </w:tc>
                                </w:tr>
                                <w:tr w:rsidR="007B6EFA" w14:paraId="015BF1EF" w14:textId="77777777">
                                  <w:trPr>
                                    <w:trHeight w:val="1440"/>
                                    <w:jc w:val="center"/>
                                  </w:trPr>
                                  <w:tc>
                                    <w:tcPr>
                                      <w:tcW w:w="0" w:type="auto"/>
                                      <w:shd w:val="clear" w:color="auto" w:fill="D34817" w:themeFill="accent1"/>
                                      <w:vAlign w:val="center"/>
                                    </w:tcPr>
                                    <w:p w14:paraId="5B3452DE" w14:textId="1307C52A" w:rsidR="007B6EFA" w:rsidRDefault="00FB7B43">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color w:val="FFFFFF" w:themeColor="background1"/>
                                              <w:sz w:val="72"/>
                                              <w:szCs w:val="72"/>
                                            </w:rPr>
                                            <w:t>Assignment 1</w:t>
                                          </w:r>
                                        </w:sdtContent>
                                      </w:sdt>
                                    </w:p>
                                  </w:tc>
                                </w:tr>
                                <w:tr w:rsidR="007B6EFA"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7B6EFA" w:rsidRDefault="007B6EFA">
                                      <w:pPr>
                                        <w:pStyle w:val="NoSpacing"/>
                                        <w:rPr>
                                          <w:sz w:val="8"/>
                                          <w:szCs w:val="8"/>
                                        </w:rPr>
                                      </w:pPr>
                                    </w:p>
                                  </w:tc>
                                </w:tr>
                                <w:tr w:rsidR="007B6EFA" w14:paraId="01E93489" w14:textId="77777777">
                                  <w:trPr>
                                    <w:trHeight w:val="720"/>
                                    <w:jc w:val="center"/>
                                  </w:trPr>
                                  <w:tc>
                                    <w:tcPr>
                                      <w:tcW w:w="0" w:type="auto"/>
                                      <w:vAlign w:val="bottom"/>
                                    </w:tcPr>
                                    <w:p w14:paraId="4530F30E" w14:textId="6AD4335B" w:rsidR="007B6EFA" w:rsidRDefault="00FB7B43"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EndPr/>
                                        <w:sdtContent>
                                          <w:r w:rsidR="007B6EFA">
                                            <w:rPr>
                                              <w:sz w:val="36"/>
                                              <w:szCs w:val="36"/>
                                            </w:rPr>
                                            <w:t>Working with Edgar datasets: Wrangling, Pre-processing and exploratory data analysis</w:t>
                                          </w:r>
                                        </w:sdtContent>
                                      </w:sdt>
                                    </w:p>
                                  </w:tc>
                                </w:tr>
                              </w:tbl>
                              <w:p w14:paraId="6A911414" w14:textId="77777777" w:rsidR="007B6EFA" w:rsidRDefault="007B6EF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2B2956F7" id="Rectangle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7B6EFA" w14:paraId="64E90A12" w14:textId="77777777">
                            <w:trPr>
                              <w:trHeight w:val="144"/>
                              <w:jc w:val="center"/>
                            </w:trPr>
                            <w:tc>
                              <w:tcPr>
                                <w:tcW w:w="0" w:type="auto"/>
                                <w:shd w:val="clear" w:color="auto" w:fill="F4B29B" w:themeFill="accent1" w:themeFillTint="66"/>
                                <w:tcMar>
                                  <w:top w:w="0" w:type="dxa"/>
                                  <w:bottom w:w="0" w:type="dxa"/>
                                </w:tcMar>
                                <w:vAlign w:val="center"/>
                              </w:tcPr>
                              <w:p w14:paraId="27DD03D7" w14:textId="77777777" w:rsidR="007B6EFA" w:rsidRDefault="007B6EFA">
                                <w:pPr>
                                  <w:pStyle w:val="NoSpacing"/>
                                  <w:rPr>
                                    <w:sz w:val="8"/>
                                    <w:szCs w:val="8"/>
                                  </w:rPr>
                                </w:pPr>
                              </w:p>
                            </w:tc>
                          </w:tr>
                          <w:tr w:rsidR="007B6EFA" w14:paraId="015BF1EF" w14:textId="77777777">
                            <w:trPr>
                              <w:trHeight w:val="1440"/>
                              <w:jc w:val="center"/>
                            </w:trPr>
                            <w:tc>
                              <w:tcPr>
                                <w:tcW w:w="0" w:type="auto"/>
                                <w:shd w:val="clear" w:color="auto" w:fill="D34817" w:themeFill="accent1"/>
                                <w:vAlign w:val="center"/>
                              </w:tcPr>
                              <w:p w14:paraId="5B3452DE" w14:textId="1307C52A" w:rsidR="007B6EFA" w:rsidRDefault="00FB7B43">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BE1D3C309B2F4572A0D3C5E8C13BA8D4"/>
                                    </w:placeholder>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color w:val="FFFFFF" w:themeColor="background1"/>
                                        <w:sz w:val="72"/>
                                        <w:szCs w:val="72"/>
                                      </w:rPr>
                                      <w:t>Assignment 1</w:t>
                                    </w:r>
                                  </w:sdtContent>
                                </w:sdt>
                              </w:p>
                            </w:tc>
                          </w:tr>
                          <w:tr w:rsidR="007B6EFA" w14:paraId="6E8D7E3E" w14:textId="77777777">
                            <w:trPr>
                              <w:trHeight w:val="144"/>
                              <w:jc w:val="center"/>
                            </w:trPr>
                            <w:tc>
                              <w:tcPr>
                                <w:tcW w:w="0" w:type="auto"/>
                                <w:shd w:val="clear" w:color="auto" w:fill="918485" w:themeFill="accent5"/>
                                <w:tcMar>
                                  <w:top w:w="0" w:type="dxa"/>
                                  <w:bottom w:w="0" w:type="dxa"/>
                                </w:tcMar>
                                <w:vAlign w:val="center"/>
                              </w:tcPr>
                              <w:p w14:paraId="3F5D04CA" w14:textId="77777777" w:rsidR="007B6EFA" w:rsidRDefault="007B6EFA">
                                <w:pPr>
                                  <w:pStyle w:val="NoSpacing"/>
                                  <w:rPr>
                                    <w:sz w:val="8"/>
                                    <w:szCs w:val="8"/>
                                  </w:rPr>
                                </w:pPr>
                              </w:p>
                            </w:tc>
                          </w:tr>
                          <w:tr w:rsidR="007B6EFA" w14:paraId="01E93489" w14:textId="77777777">
                            <w:trPr>
                              <w:trHeight w:val="720"/>
                              <w:jc w:val="center"/>
                            </w:trPr>
                            <w:tc>
                              <w:tcPr>
                                <w:tcW w:w="0" w:type="auto"/>
                                <w:vAlign w:val="bottom"/>
                              </w:tcPr>
                              <w:p w14:paraId="4530F30E" w14:textId="6AD4335B" w:rsidR="007B6EFA" w:rsidRDefault="00FB7B43" w:rsidP="007F6732">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5D3B0B3D8C9B4E2E82077F4CCDE60357"/>
                                    </w:placeholder>
                                    <w:dataBinding w:prefixMappings="xmlns:ns0='http://schemas.openxmlformats.org/package/2006/metadata/core-properties' xmlns:ns1='http://purl.org/dc/elements/1.1/'" w:xpath="/ns0:coreProperties[1]/ns1:subject[1]" w:storeItemID="{6C3C8BC8-F283-45AE-878A-BAB7291924A1}"/>
                                    <w:text/>
                                  </w:sdtPr>
                                  <w:sdtEndPr/>
                                  <w:sdtContent>
                                    <w:r w:rsidR="007B6EFA">
                                      <w:rPr>
                                        <w:sz w:val="36"/>
                                        <w:szCs w:val="36"/>
                                      </w:rPr>
                                      <w:t>Working with Edgar datasets: Wrangling, Pre-processing and exploratory data analysis</w:t>
                                    </w:r>
                                  </w:sdtContent>
                                </w:sdt>
                              </w:p>
                            </w:tc>
                          </w:tr>
                        </w:tbl>
                        <w:p w14:paraId="6A911414" w14:textId="77777777" w:rsidR="007B6EFA" w:rsidRDefault="007B6EFA"/>
                      </w:txbxContent>
                    </v:textbox>
                    <w10:wrap anchorx="page" anchory="page"/>
                  </v:rect>
                </w:pict>
              </mc:Fallback>
            </mc:AlternateContent>
          </w:r>
          <w:r w:rsidR="000268FF">
            <w:rPr>
              <w:noProof/>
              <w:lang w:eastAsia="ja-JP"/>
            </w:rPr>
            <mc:AlternateContent>
              <mc:Choice Requires="wps">
                <w:drawing>
                  <wp:anchor distT="0" distB="0" distL="114300" distR="114300" simplePos="0" relativeHeight="251660288" behindDoc="0" locked="0" layoutInCell="0" allowOverlap="1" wp14:anchorId="75343F61" wp14:editId="70706E89">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14:paraId="01DD0DA3" w14:textId="4E832FCD" w:rsidR="007B6EFA" w:rsidRDefault="00FB7B43">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B6EFA">
                                      <w:rPr>
                                        <w:b/>
                                        <w:bCs/>
                                        <w:caps/>
                                        <w:color w:val="D34817" w:themeColor="accent1"/>
                                      </w:rPr>
                                      <w:t>Northeastern University: ProfEssor Krishnamurthy</w:t>
                                    </w:r>
                                  </w:sdtContent>
                                </w:sdt>
                              </w:p>
                              <w:p w14:paraId="1860D9EB" w14:textId="77777777" w:rsidR="007B6EFA" w:rsidRDefault="007B6EFA">
                                <w:pPr>
                                  <w:pStyle w:val="NoSpacing"/>
                                  <w:spacing w:line="276" w:lineRule="auto"/>
                                  <w:suppressOverlap/>
                                  <w:jc w:val="center"/>
                                  <w:rPr>
                                    <w:b/>
                                    <w:bCs/>
                                    <w:caps/>
                                    <w:color w:val="D34817" w:themeColor="accent1"/>
                                  </w:rPr>
                                </w:pPr>
                              </w:p>
                              <w:p w14:paraId="5694CC96" w14:textId="77777777" w:rsidR="007B6EFA" w:rsidRDefault="00FB7B43">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B6EFA">
                                      <w:t>October 6, 2017</w:t>
                                    </w:r>
                                  </w:sdtContent>
                                </w:sdt>
                              </w:p>
                              <w:p w14:paraId="25797A86" w14:textId="7D44F496" w:rsidR="007B6EFA" w:rsidRDefault="007B6EFA">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Madhumathi Prakash and Sonali</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75343F61" id="Rectangle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14:paraId="01DD0DA3" w14:textId="4E832FCD" w:rsidR="007B6EFA" w:rsidRDefault="00FB7B43">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7B6EFA">
                                <w:rPr>
                                  <w:b/>
                                  <w:bCs/>
                                  <w:caps/>
                                  <w:color w:val="D34817" w:themeColor="accent1"/>
                                </w:rPr>
                                <w:t>Northeastern University: ProfEssor Krishnamurthy</w:t>
                              </w:r>
                            </w:sdtContent>
                          </w:sdt>
                        </w:p>
                        <w:p w14:paraId="1860D9EB" w14:textId="77777777" w:rsidR="007B6EFA" w:rsidRDefault="007B6EFA">
                          <w:pPr>
                            <w:pStyle w:val="NoSpacing"/>
                            <w:spacing w:line="276" w:lineRule="auto"/>
                            <w:suppressOverlap/>
                            <w:jc w:val="center"/>
                            <w:rPr>
                              <w:b/>
                              <w:bCs/>
                              <w:caps/>
                              <w:color w:val="D34817" w:themeColor="accent1"/>
                            </w:rPr>
                          </w:pPr>
                        </w:p>
                        <w:p w14:paraId="5694CC96" w14:textId="77777777" w:rsidR="007B6EFA" w:rsidRDefault="00FB7B43">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10-06T00:00:00Z">
                                <w:dateFormat w:val="MMMM d, yyyy"/>
                                <w:lid w:val="en-US"/>
                                <w:storeMappedDataAs w:val="dateTime"/>
                                <w:calendar w:val="gregorian"/>
                              </w:date>
                            </w:sdtPr>
                            <w:sdtEndPr/>
                            <w:sdtContent>
                              <w:r w:rsidR="007B6EFA">
                                <w:t>October 6, 2017</w:t>
                              </w:r>
                            </w:sdtContent>
                          </w:sdt>
                        </w:p>
                        <w:p w14:paraId="25797A86" w14:textId="7D44F496" w:rsidR="007B6EFA" w:rsidRDefault="007B6EFA">
                          <w:pPr>
                            <w:pStyle w:val="NoSpacing"/>
                            <w:spacing w:line="276" w:lineRule="auto"/>
                            <w:jc w:val="center"/>
                          </w:pPr>
                          <w:r>
                            <w:t xml:space="preserve">Authored by: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t>Madhumathi Prakash and Sonali</w:t>
                              </w:r>
                            </w:sdtContent>
                          </w:sdt>
                        </w:p>
                      </w:txbxContent>
                    </v:textbox>
                    <w10:wrap anchorx="margin" anchory="margin"/>
                  </v:rect>
                </w:pict>
              </mc:Fallback>
            </mc:AlternateContent>
          </w:r>
          <w:r w:rsidR="000268FF">
            <w:br w:type="page"/>
          </w:r>
        </w:sdtContent>
      </w:sdt>
    </w:p>
    <w:p w14:paraId="24790C99" w14:textId="25FFDD39" w:rsidR="003A59FB" w:rsidRDefault="000268FF">
      <w:pPr>
        <w:pStyle w:val="Title"/>
        <w:rPr>
          <w:smallCaps w:val="0"/>
        </w:rPr>
      </w:pPr>
      <w:r>
        <w:lastRenderedPageBreak/>
        <w:t>Problem 1</w:t>
      </w:r>
    </w:p>
    <w:p w14:paraId="52E50E11" w14:textId="3DF975B5" w:rsidR="003A59FB" w:rsidRDefault="00A1386D">
      <w:pPr>
        <w:pStyle w:val="Subtitle"/>
      </w:pPr>
      <w:r>
        <w:t>Parsing Data</w:t>
      </w:r>
    </w:p>
    <w:p w14:paraId="38597CC4" w14:textId="77777777" w:rsidR="003A59FB" w:rsidRDefault="007F6732" w:rsidP="007F6732">
      <w:pPr>
        <w:pStyle w:val="Heading1"/>
      </w:pPr>
      <w:r>
        <w:t xml:space="preserve">The Data Set </w:t>
      </w:r>
    </w:p>
    <w:p w14:paraId="5C1435D5" w14:textId="77777777" w:rsidR="00703A00" w:rsidRDefault="007F6732" w:rsidP="007F6732">
      <w:r>
        <w:tab/>
        <w:t>In this problem we are using the EDGAR (Electronic Data Gathering, Analysis, and Retrieval</w:t>
      </w:r>
      <w:r w:rsidR="00703A00">
        <w:t xml:space="preserve">) system. It contains company’s performs automated collection, validation, indexing, acceptance, and forwarding of submissions. </w:t>
      </w:r>
    </w:p>
    <w:p w14:paraId="0E6202ED" w14:textId="77777777" w:rsidR="00703A00" w:rsidRDefault="00703A00" w:rsidP="00703A00">
      <w:pPr>
        <w:pStyle w:val="Heading1"/>
      </w:pPr>
      <w:r>
        <w:t>The Problem</w:t>
      </w:r>
    </w:p>
    <w:p w14:paraId="6116E9B4" w14:textId="77777777" w:rsidR="00703A00" w:rsidRDefault="00703A00" w:rsidP="00703A00">
      <w:r>
        <w:tab/>
        <w:t xml:space="preserve">We are accessing data from Edgar site. Given a CIK number and the accession number, we are creating a url to get the data  but replacing  the X, Y, and Z in the following url: </w:t>
      </w:r>
      <w:hyperlink r:id="rId11" w:history="1">
        <w:r w:rsidRPr="009E7DE5">
          <w:rPr>
            <w:rStyle w:val="Hyperlink"/>
          </w:rPr>
          <w:t>http://www.sec.gov/Archives/edgar/data/XXX/ZZZ/YYY- index.html</w:t>
        </w:r>
      </w:hyperlink>
      <w:r>
        <w:t xml:space="preserve"> . From this url we are locating the 10Q file html link and then extracting all the tables. Lastly, we are loading all the tables into a CSV file.</w:t>
      </w:r>
      <w:r w:rsidR="00767066">
        <w:t xml:space="preserve"> When looking for the tables in the 10Q files, we should also deal with logging all activities. For instance, we should deal with error if there is an invalid CIK or accession number or if the amazon keys aren’t valid. </w:t>
      </w:r>
    </w:p>
    <w:p w14:paraId="471093A7" w14:textId="4C111F06" w:rsidR="00703A00" w:rsidRDefault="00703A00" w:rsidP="00703A00">
      <w:r>
        <w:tab/>
        <w:t>We are using Docker for this problem and building a docker image which will automate the task.</w:t>
      </w:r>
      <w:r w:rsidR="00767066">
        <w:t xml:space="preserve"> </w:t>
      </w:r>
      <w:r>
        <w:t xml:space="preserve"> </w:t>
      </w:r>
      <w:r w:rsidR="00767066">
        <w:t>Put all zip file on Amazon S3.</w:t>
      </w:r>
    </w:p>
    <w:p w14:paraId="47E013BA" w14:textId="40177143" w:rsidR="000C3E82" w:rsidRDefault="000C3E82" w:rsidP="000C3E82">
      <w:pPr>
        <w:pStyle w:val="Heading1"/>
      </w:pPr>
      <w:r>
        <w:t>Our Approach</w:t>
      </w:r>
    </w:p>
    <w:p w14:paraId="25A5EA30" w14:textId="3CE29E7D" w:rsidR="00C206C4" w:rsidRDefault="00C206C4" w:rsidP="000C3E82">
      <w:pPr>
        <w:pStyle w:val="ListParagraph"/>
        <w:numPr>
          <w:ilvl w:val="0"/>
          <w:numId w:val="11"/>
        </w:numPr>
      </w:pPr>
      <w:r>
        <w:t>We first took a specific use case of the IBM url and worked with it: (</w:t>
      </w:r>
      <w:hyperlink r:id="rId12" w:history="1">
        <w:r w:rsidRPr="009E7DE5">
          <w:rPr>
            <w:rStyle w:val="Hyperlink"/>
          </w:rPr>
          <w:t>http://www.sec.gov/Archives/edgar/data/51143/000005114313000007/0000051143-13-000007- index.html</w:t>
        </w:r>
      </w:hyperlink>
      <w:r w:rsidR="00F67FC6">
        <w:t xml:space="preserve">) and </w:t>
      </w:r>
      <w:r w:rsidR="00CB4CA8">
        <w:t>parsed the url and got the specific 10-Q file.</w:t>
      </w:r>
    </w:p>
    <w:p w14:paraId="5E60E437" w14:textId="5442E707" w:rsidR="000C3E82" w:rsidRDefault="000C3E82" w:rsidP="000C3E82">
      <w:pPr>
        <w:pStyle w:val="ListParagraph"/>
        <w:numPr>
          <w:ilvl w:val="0"/>
          <w:numId w:val="11"/>
        </w:numPr>
      </w:pPr>
      <w:r>
        <w:t>To make the url general:</w:t>
      </w:r>
      <w:r w:rsidR="00852C88">
        <w:t xml:space="preserve"> </w:t>
      </w:r>
      <w:hyperlink r:id="rId13" w:history="1">
        <w:r w:rsidR="00C206C4" w:rsidRPr="009E7DE5">
          <w:rPr>
            <w:rStyle w:val="Hyperlink"/>
          </w:rPr>
          <w:t>http://www.sec.gov/Archives/edgar/data/CIK/ZZZ/access number- index.html</w:t>
        </w:r>
      </w:hyperlink>
    </w:p>
    <w:p w14:paraId="42C61D99" w14:textId="70DE4841" w:rsidR="000C3E82" w:rsidRDefault="00C03CB9" w:rsidP="000C3E82">
      <w:pPr>
        <w:pStyle w:val="ListParagraph"/>
        <w:numPr>
          <w:ilvl w:val="1"/>
          <w:numId w:val="11"/>
        </w:numPr>
      </w:pPr>
      <w:r>
        <w:t xml:space="preserve">Through console, user will input a CIK and </w:t>
      </w:r>
      <w:r w:rsidR="00FE517C">
        <w:t>Accession number</w:t>
      </w:r>
    </w:p>
    <w:p w14:paraId="58B2BFDB" w14:textId="77777777" w:rsidR="00C206C4" w:rsidRDefault="00C206C4" w:rsidP="000C3E82">
      <w:pPr>
        <w:pStyle w:val="ListParagraph"/>
        <w:numPr>
          <w:ilvl w:val="1"/>
          <w:numId w:val="11"/>
        </w:numPr>
      </w:pPr>
      <w:r>
        <w:t xml:space="preserve">To deal with “ZZZ” we realized that it was the access number without the “-“ so we removed it. </w:t>
      </w:r>
    </w:p>
    <w:p w14:paraId="576BF254" w14:textId="53136785" w:rsidR="00852C88" w:rsidRDefault="00C206C4" w:rsidP="000C3E82">
      <w:pPr>
        <w:pStyle w:val="ListParagraph"/>
        <w:numPr>
          <w:ilvl w:val="1"/>
          <w:numId w:val="11"/>
        </w:numPr>
      </w:pPr>
      <w:r>
        <w:t>We the</w:t>
      </w:r>
      <w:r w:rsidR="00CB4CA8">
        <w:t>n concatenated URL with these items.</w:t>
      </w:r>
    </w:p>
    <w:p w14:paraId="2A7749C9" w14:textId="485A5728" w:rsidR="00CB4CA8" w:rsidRDefault="00CB4CA8" w:rsidP="00CB4CA8">
      <w:pPr>
        <w:pStyle w:val="ListParagraph"/>
        <w:numPr>
          <w:ilvl w:val="0"/>
          <w:numId w:val="11"/>
        </w:numPr>
      </w:pPr>
      <w:r>
        <w:t>In terms of error logging, we are dealing with the use case of if user does not provide CIK or access number, then we will provide an logging.info message in the error log saying that, because CIK or access number was not given, we will be assigning a default CIK and access number of IBM.</w:t>
      </w:r>
    </w:p>
    <w:p w14:paraId="4CCE7E16" w14:textId="136903EB" w:rsidR="00CB4CA8" w:rsidRDefault="00CB4CA8" w:rsidP="00CB4CA8">
      <w:pPr>
        <w:pStyle w:val="ListParagraph"/>
        <w:numPr>
          <w:ilvl w:val="1"/>
          <w:numId w:val="11"/>
        </w:numPr>
      </w:pPr>
      <w:r>
        <w:t>We also deal with the cease if there is invalid url or 10-Q url and these cases will show Warning message in log file and exit.</w:t>
      </w:r>
    </w:p>
    <w:p w14:paraId="3EC80452" w14:textId="1BF02941" w:rsidR="00D2281E" w:rsidRDefault="00D2281E" w:rsidP="00D2281E">
      <w:pPr>
        <w:pStyle w:val="ListParagraph"/>
        <w:numPr>
          <w:ilvl w:val="1"/>
          <w:numId w:val="11"/>
        </w:numPr>
      </w:pPr>
      <w:r>
        <w:t>We also clear the log file every time the code is run.</w:t>
      </w:r>
    </w:p>
    <w:p w14:paraId="676B685F" w14:textId="68EF6DC7" w:rsidR="00FE517C" w:rsidRDefault="00FE517C" w:rsidP="00D2281E">
      <w:pPr>
        <w:pStyle w:val="ListParagraph"/>
        <w:numPr>
          <w:ilvl w:val="1"/>
          <w:numId w:val="11"/>
        </w:numPr>
      </w:pPr>
      <w:r>
        <w:t>We print out warning messages to user incase something goes wrong from their side.</w:t>
      </w:r>
    </w:p>
    <w:p w14:paraId="1D7325C3" w14:textId="430EF494" w:rsidR="00E06E05" w:rsidRDefault="00E06E05" w:rsidP="00E06E05">
      <w:pPr>
        <w:pStyle w:val="ListParagraph"/>
        <w:numPr>
          <w:ilvl w:val="0"/>
          <w:numId w:val="11"/>
        </w:numPr>
      </w:pPr>
      <w:r>
        <w:t xml:space="preserve">After looking at the specific 10-Q file and generating url, we generalized by using the cik and access number, similar to the main url. </w:t>
      </w:r>
    </w:p>
    <w:p w14:paraId="2FC9B499" w14:textId="2314A408" w:rsidR="00E06E05" w:rsidRDefault="00E06E05" w:rsidP="00E06E05">
      <w:pPr>
        <w:pStyle w:val="ListParagraph"/>
        <w:numPr>
          <w:ilvl w:val="1"/>
          <w:numId w:val="11"/>
        </w:numPr>
      </w:pPr>
      <w:r>
        <w:t>We have also dealt with the case where there might be multiple 10-Q files and created a loop. This way we will be reading each 10-Q file.</w:t>
      </w:r>
    </w:p>
    <w:p w14:paraId="69E57E6D" w14:textId="003FD243" w:rsidR="00E06E05" w:rsidRDefault="00E06E05" w:rsidP="00E06E05">
      <w:pPr>
        <w:pStyle w:val="ListParagraph"/>
        <w:numPr>
          <w:ilvl w:val="0"/>
          <w:numId w:val="11"/>
        </w:numPr>
      </w:pPr>
      <w:r>
        <w:t xml:space="preserve">We used </w:t>
      </w:r>
      <w:r w:rsidRPr="00E06E05">
        <w:t>BeautifulSoup</w:t>
      </w:r>
      <w:r>
        <w:t xml:space="preserve"> in dealing with </w:t>
      </w:r>
      <w:r w:rsidR="00FB3073">
        <w:t xml:space="preserve">the 10-Q file to get the tables and format it. </w:t>
      </w:r>
    </w:p>
    <w:p w14:paraId="2B721574" w14:textId="6C7ABFED" w:rsidR="00FB3073" w:rsidRDefault="00FB3073" w:rsidP="00FB3073">
      <w:pPr>
        <w:pStyle w:val="ListParagraph"/>
        <w:numPr>
          <w:ilvl w:val="1"/>
          <w:numId w:val="11"/>
        </w:numPr>
      </w:pPr>
      <w:r>
        <w:t xml:space="preserve">We first grabbed all tables in the 10-Q file </w:t>
      </w:r>
      <w:r w:rsidR="005238CC">
        <w:t>by finding the div table tags in the html.</w:t>
      </w:r>
    </w:p>
    <w:p w14:paraId="3C21D8EA" w14:textId="2FE5D30A" w:rsidR="005238CC" w:rsidRDefault="005238CC" w:rsidP="00FB3073">
      <w:pPr>
        <w:pStyle w:val="ListParagraph"/>
        <w:numPr>
          <w:ilvl w:val="1"/>
          <w:numId w:val="11"/>
        </w:numPr>
      </w:pPr>
      <w:r>
        <w:lastRenderedPageBreak/>
        <w:t xml:space="preserve">We then looked at the html page and noticed all the tables which have financial data (numerical data) had tables with % and $ signs. When looking at the htm markup, we noticed that there are tables that are really just text and those are ones we do  not want. </w:t>
      </w:r>
    </w:p>
    <w:p w14:paraId="1EDDE726" w14:textId="1D50F0BF" w:rsidR="005238CC" w:rsidRDefault="005238CC" w:rsidP="00FB3073">
      <w:pPr>
        <w:pStyle w:val="ListParagraph"/>
        <w:numPr>
          <w:ilvl w:val="1"/>
          <w:numId w:val="11"/>
        </w:numPr>
      </w:pPr>
      <w:r>
        <w:t>So we looped through the table and for each table we are looking at the row and certain cell to see if the table has $ or % and if and only if a table had either, we added the table to table.append.</w:t>
      </w:r>
    </w:p>
    <w:p w14:paraId="4530A182" w14:textId="22E42A90" w:rsidR="005238CC" w:rsidRDefault="005238CC" w:rsidP="00FB3073">
      <w:pPr>
        <w:pStyle w:val="ListParagraph"/>
        <w:numPr>
          <w:ilvl w:val="1"/>
          <w:numId w:val="11"/>
        </w:numPr>
      </w:pPr>
      <w:r>
        <w:t>Next step was to clean up and retrieve text from the cells and make a table from it. Then put the table in a CSV. So each table had its own CSV.</w:t>
      </w:r>
    </w:p>
    <w:p w14:paraId="26418991" w14:textId="2E8D322F" w:rsidR="00FE517C" w:rsidRDefault="00FE517C" w:rsidP="00FE517C">
      <w:pPr>
        <w:pStyle w:val="ListParagraph"/>
        <w:numPr>
          <w:ilvl w:val="0"/>
          <w:numId w:val="11"/>
        </w:numPr>
      </w:pPr>
      <w:r>
        <w:t xml:space="preserve">Using Amazon S3 </w:t>
      </w:r>
    </w:p>
    <w:p w14:paraId="79CB119C" w14:textId="6D001C7C" w:rsidR="00FE517C" w:rsidRDefault="00FE517C" w:rsidP="00FE517C">
      <w:pPr>
        <w:pStyle w:val="ListParagraph"/>
        <w:numPr>
          <w:ilvl w:val="1"/>
          <w:numId w:val="11"/>
        </w:numPr>
      </w:pPr>
      <w:r>
        <w:t xml:space="preserve">At </w:t>
      </w:r>
      <w:r w:rsidR="002E4299">
        <w:t>the beginning we use secret key</w:t>
      </w:r>
      <w:r>
        <w:t xml:space="preserve"> and access</w:t>
      </w:r>
      <w:r w:rsidR="002E4299">
        <w:t xml:space="preserve"> key to connect to the amazon s3.</w:t>
      </w:r>
    </w:p>
    <w:p w14:paraId="3851AB5F" w14:textId="798F2EA9" w:rsidR="002E4299" w:rsidRDefault="002E4299" w:rsidP="002E4299">
      <w:pPr>
        <w:pStyle w:val="ListParagraph"/>
        <w:numPr>
          <w:ilvl w:val="2"/>
          <w:numId w:val="11"/>
        </w:numPr>
      </w:pPr>
      <w:r>
        <w:t>Make sure to enter your specific access key and secret key for your Amazon S3 into the console.</w:t>
      </w:r>
    </w:p>
    <w:p w14:paraId="04FE09AD" w14:textId="06578978" w:rsidR="002E4299" w:rsidRDefault="002E4299" w:rsidP="002E4299">
      <w:pPr>
        <w:pStyle w:val="ListParagraph"/>
        <w:numPr>
          <w:ilvl w:val="2"/>
          <w:numId w:val="11"/>
        </w:numPr>
      </w:pPr>
      <w:r>
        <w:t>We are using boto.s3 and setting the location to default for the bucket.</w:t>
      </w:r>
    </w:p>
    <w:p w14:paraId="67416741" w14:textId="673D70C0" w:rsidR="002E4299" w:rsidRDefault="002E4299" w:rsidP="002E4299"/>
    <w:p w14:paraId="3B1B53C9" w14:textId="77777777" w:rsidR="002E4299" w:rsidRDefault="002E4299" w:rsidP="002E4299"/>
    <w:p w14:paraId="6F201B04" w14:textId="391E4298" w:rsidR="000C3E82" w:rsidRDefault="000C3E82" w:rsidP="000C3E82">
      <w:pPr>
        <w:pStyle w:val="Heading1"/>
      </w:pPr>
      <w:r>
        <w:t>Steps to Run the code</w:t>
      </w:r>
    </w:p>
    <w:p w14:paraId="58EDA21A" w14:textId="77F2172B" w:rsidR="006B31C2" w:rsidRDefault="006B31C2" w:rsidP="006B31C2"/>
    <w:p w14:paraId="63AAE082" w14:textId="16671E13" w:rsidR="006B31C2" w:rsidRDefault="006B31C2" w:rsidP="006B31C2"/>
    <w:p w14:paraId="0CF96FAF" w14:textId="40D6AC2C" w:rsidR="006B31C2" w:rsidRDefault="006B31C2" w:rsidP="006B31C2"/>
    <w:p w14:paraId="0697FE29" w14:textId="35FFDC58" w:rsidR="006B31C2" w:rsidRDefault="006B31C2" w:rsidP="006B31C2"/>
    <w:p w14:paraId="33B4EAB8" w14:textId="66FADB7C" w:rsidR="006B31C2" w:rsidRDefault="006B31C2" w:rsidP="006B31C2"/>
    <w:p w14:paraId="40C3229A" w14:textId="4B59C450" w:rsidR="006B31C2" w:rsidRDefault="006B31C2" w:rsidP="006B31C2"/>
    <w:p w14:paraId="4DCD0F19" w14:textId="55F78A17" w:rsidR="006B31C2" w:rsidRDefault="006B31C2" w:rsidP="006B31C2"/>
    <w:p w14:paraId="14798114" w14:textId="5B598DB7" w:rsidR="006B31C2" w:rsidRDefault="006B31C2" w:rsidP="006B31C2"/>
    <w:p w14:paraId="159E920E" w14:textId="4477CC6B" w:rsidR="006B31C2" w:rsidRDefault="006B31C2" w:rsidP="006B31C2"/>
    <w:p w14:paraId="42EA0E12" w14:textId="76A1FF50" w:rsidR="006B31C2" w:rsidRDefault="006B31C2" w:rsidP="006B31C2"/>
    <w:p w14:paraId="3FCCA7C2" w14:textId="344C1DEB" w:rsidR="006B31C2" w:rsidRDefault="006B31C2" w:rsidP="006B31C2"/>
    <w:p w14:paraId="0174DE55" w14:textId="77777777" w:rsidR="00985729" w:rsidRDefault="00985729" w:rsidP="002E4299">
      <w:pPr>
        <w:pStyle w:val="Title"/>
      </w:pPr>
    </w:p>
    <w:p w14:paraId="3AC098BA" w14:textId="77777777" w:rsidR="00985729" w:rsidRDefault="00985729" w:rsidP="002E4299">
      <w:pPr>
        <w:pStyle w:val="Title"/>
      </w:pPr>
    </w:p>
    <w:p w14:paraId="04438118" w14:textId="77777777" w:rsidR="00985729" w:rsidRDefault="00985729" w:rsidP="002E4299">
      <w:pPr>
        <w:pStyle w:val="Title"/>
      </w:pPr>
    </w:p>
    <w:p w14:paraId="722212CC" w14:textId="77777777" w:rsidR="00985729" w:rsidRDefault="00985729" w:rsidP="002E4299">
      <w:pPr>
        <w:pStyle w:val="Title"/>
      </w:pPr>
    </w:p>
    <w:p w14:paraId="19A279A1" w14:textId="19872EFB" w:rsidR="002E4299" w:rsidRDefault="00985729" w:rsidP="002E4299">
      <w:pPr>
        <w:pStyle w:val="Title"/>
        <w:rPr>
          <w:smallCaps w:val="0"/>
        </w:rPr>
      </w:pPr>
      <w:r>
        <w:lastRenderedPageBreak/>
        <w:t>P</w:t>
      </w:r>
      <w:r w:rsidR="002E4299">
        <w:t>roblem 2</w:t>
      </w:r>
    </w:p>
    <w:p w14:paraId="0920D69B" w14:textId="6EF0C249" w:rsidR="002E4299" w:rsidRDefault="002E4299" w:rsidP="002E4299">
      <w:pPr>
        <w:pStyle w:val="Subtitle"/>
      </w:pPr>
      <w:r>
        <w:t>Missing Data</w:t>
      </w:r>
    </w:p>
    <w:p w14:paraId="2A44464D" w14:textId="1CDBD3E1" w:rsidR="006B31C2" w:rsidRDefault="00CA5E9C" w:rsidP="00CA5E9C">
      <w:pPr>
        <w:pStyle w:val="Heading1"/>
      </w:pPr>
      <w:r>
        <w:t>The Dataset</w:t>
      </w:r>
      <w:r w:rsidR="005B45F7">
        <w:t>/ Our Problem</w:t>
      </w:r>
    </w:p>
    <w:p w14:paraId="2CFDFF5C" w14:textId="43DBCE91" w:rsidR="006B31C2" w:rsidRDefault="00CA5E9C" w:rsidP="006B31C2">
      <w:r>
        <w:t xml:space="preserve">The </w:t>
      </w:r>
      <w:r>
        <w:t>EDGAR Log File Data Set [https://www.sec.gov/dat</w:t>
      </w:r>
      <w:r>
        <w:t>a/edgar-log-filedata-set.html ], which has listed log files with data month</w:t>
      </w:r>
      <w:r w:rsidR="005B45F7">
        <w:t xml:space="preserve"> </w:t>
      </w:r>
      <w:r>
        <w:t>wise for every year</w:t>
      </w:r>
      <w:r w:rsidR="005B45F7">
        <w:t>. Given a year, we will be grabbing data for 1</w:t>
      </w:r>
      <w:r w:rsidR="005B45F7" w:rsidRPr="005B45F7">
        <w:rPr>
          <w:vertAlign w:val="superscript"/>
        </w:rPr>
        <w:t>st</w:t>
      </w:r>
      <w:r w:rsidR="005B45F7">
        <w:t xml:space="preserve"> day of every month by generating a url.</w:t>
      </w:r>
    </w:p>
    <w:p w14:paraId="648B3429" w14:textId="73D40259" w:rsidR="005B45F7" w:rsidRDefault="005B45F7" w:rsidP="006B31C2">
      <w:r>
        <w:t>From this csv, we should deal with missing data and analyze the data with data summaries.</w:t>
      </w:r>
    </w:p>
    <w:p w14:paraId="276AF5C9" w14:textId="371BE523" w:rsidR="005B45F7" w:rsidRDefault="005B45F7" w:rsidP="006B31C2"/>
    <w:p w14:paraId="44322F41" w14:textId="7B94BCE8" w:rsidR="005B45F7" w:rsidRDefault="005B45F7" w:rsidP="005B45F7">
      <w:pPr>
        <w:pStyle w:val="Heading1"/>
      </w:pPr>
      <w:r>
        <w:t>Our Approach</w:t>
      </w:r>
    </w:p>
    <w:p w14:paraId="14201BF3" w14:textId="77777777" w:rsidR="005B45F7" w:rsidRPr="005B45F7" w:rsidRDefault="005B45F7" w:rsidP="005B45F7"/>
    <w:p w14:paraId="3A746C1E" w14:textId="77777777" w:rsidR="00985729" w:rsidRDefault="00985729" w:rsidP="00985729">
      <w:pPr>
        <w:pStyle w:val="ListParagraph"/>
        <w:numPr>
          <w:ilvl w:val="0"/>
          <w:numId w:val="12"/>
        </w:numPr>
      </w:pPr>
      <w:r>
        <w:t xml:space="preserve">We got the year from console and used that to generate a url. </w:t>
      </w:r>
    </w:p>
    <w:p w14:paraId="1F649530" w14:textId="77777777" w:rsidR="00985729" w:rsidRDefault="00985729" w:rsidP="00985729">
      <w:pPr>
        <w:pStyle w:val="ListParagraph"/>
        <w:numPr>
          <w:ilvl w:val="1"/>
          <w:numId w:val="12"/>
        </w:numPr>
      </w:pPr>
      <w:r>
        <w:t>We first looped through and broke it by Quarter, as each quarter has a different url. Then appended the month and day 01 to the end right before ,zip.</w:t>
      </w:r>
    </w:p>
    <w:p w14:paraId="70BC278E" w14:textId="77777777" w:rsidR="00985729" w:rsidRDefault="00985729" w:rsidP="00985729">
      <w:pPr>
        <w:pStyle w:val="ListParagraph"/>
        <w:numPr>
          <w:ilvl w:val="1"/>
          <w:numId w:val="12"/>
        </w:numPr>
      </w:pPr>
      <w:r>
        <w:t>Then because the files come in zipped, we unzipped it and got rid of the zipped folder so only the csv remains.</w:t>
      </w:r>
    </w:p>
    <w:p w14:paraId="7D46599C" w14:textId="77777777" w:rsidR="00985729" w:rsidRDefault="00985729" w:rsidP="00985729">
      <w:pPr>
        <w:pStyle w:val="ListParagraph"/>
        <w:numPr>
          <w:ilvl w:val="0"/>
          <w:numId w:val="12"/>
        </w:numPr>
      </w:pPr>
      <w:r>
        <w:t>We read each csv into a data frame.</w:t>
      </w:r>
    </w:p>
    <w:p w14:paraId="0EE8AC96" w14:textId="77777777" w:rsidR="00985729" w:rsidRDefault="00985729" w:rsidP="00985729">
      <w:pPr>
        <w:pStyle w:val="ListParagraph"/>
        <w:numPr>
          <w:ilvl w:val="0"/>
          <w:numId w:val="12"/>
        </w:numPr>
      </w:pPr>
      <w:r>
        <w:t>We then go through each data frame and deal with missing data for each column.</w:t>
      </w:r>
    </w:p>
    <w:p w14:paraId="01FF6602" w14:textId="7AA17EF8" w:rsidR="00394088" w:rsidRDefault="00483BC4" w:rsidP="00394088">
      <w:pPr>
        <w:pStyle w:val="ListParagraph"/>
        <w:numPr>
          <w:ilvl w:val="1"/>
          <w:numId w:val="12"/>
        </w:numPr>
      </w:pPr>
      <w:r>
        <w:t xml:space="preserve">Since we cannot replace CIK, IP, or Access number </w:t>
      </w:r>
      <w:r w:rsidR="00CC7350">
        <w:t>by</w:t>
      </w:r>
      <w:r>
        <w:t xml:space="preserve"> most used or the mean</w:t>
      </w:r>
      <w:r w:rsidR="00CC7350">
        <w:t xml:space="preserve"> as that would make data invalid</w:t>
      </w:r>
      <w:r>
        <w:t>, we dropped the rows that have NAN for these co</w:t>
      </w:r>
      <w:r w:rsidR="00394088">
        <w:t>lumns.</w:t>
      </w:r>
    </w:p>
    <w:p w14:paraId="7B90C176" w14:textId="7119D18A" w:rsidR="00CC7350" w:rsidRDefault="00FB7B43" w:rsidP="00394088">
      <w:pPr>
        <w:pStyle w:val="ListParagraph"/>
        <w:numPr>
          <w:ilvl w:val="1"/>
          <w:numId w:val="12"/>
        </w:numPr>
      </w:pPr>
      <w:r>
        <w:t>For the file size column, we replace the  cells that have NAN with the mean files size.</w:t>
      </w:r>
      <w:bookmarkStart w:id="0" w:name="_GoBack"/>
      <w:bookmarkEnd w:id="0"/>
    </w:p>
    <w:p w14:paraId="6BEB5857" w14:textId="196065B4" w:rsidR="00CA5E9C" w:rsidRDefault="00CA5E9C" w:rsidP="006B31C2"/>
    <w:p w14:paraId="222A5D1F" w14:textId="726954D9" w:rsidR="00CA5E9C" w:rsidRDefault="00CA5E9C" w:rsidP="006B31C2"/>
    <w:p w14:paraId="4DE8F88D" w14:textId="39261A12" w:rsidR="00CA5E9C" w:rsidRDefault="00CA5E9C" w:rsidP="006B31C2"/>
    <w:p w14:paraId="05C2FB76" w14:textId="77777777" w:rsidR="00CA5E9C" w:rsidRDefault="00CA5E9C" w:rsidP="006B31C2"/>
    <w:p w14:paraId="4B4C7C4E" w14:textId="64955209" w:rsidR="006B31C2" w:rsidRPr="002733B9" w:rsidRDefault="006B31C2" w:rsidP="006B31C2">
      <w:pPr>
        <w:rPr>
          <w:b/>
          <w:color w:val="00B050"/>
        </w:rPr>
      </w:pPr>
      <w:r w:rsidRPr="00F941DF">
        <w:rPr>
          <w:b/>
        </w:rPr>
        <w:t xml:space="preserve">if ip address is nan or missing then just replace with unavailable </w:t>
      </w:r>
      <w:r w:rsidR="002733B9">
        <w:rPr>
          <w:b/>
        </w:rPr>
        <w:t>-</w:t>
      </w:r>
      <w:r w:rsidR="002733B9">
        <w:rPr>
          <w:b/>
          <w:color w:val="00B050"/>
        </w:rPr>
        <w:t xml:space="preserve"> done</w:t>
      </w:r>
    </w:p>
    <w:p w14:paraId="25A2A343" w14:textId="353815B4" w:rsidR="00F941DF" w:rsidRDefault="006B31C2" w:rsidP="006B31C2">
      <w:pPr>
        <w:rPr>
          <w:b/>
        </w:rPr>
      </w:pPr>
      <w:r w:rsidRPr="00F941DF">
        <w:rPr>
          <w:b/>
        </w:rPr>
        <w:t xml:space="preserve">for NAN is size replace with mean </w:t>
      </w:r>
      <w:r w:rsidR="00C173EF">
        <w:rPr>
          <w:b/>
        </w:rPr>
        <w:t xml:space="preserve">- </w:t>
      </w:r>
      <w:r w:rsidR="00C173EF">
        <w:rPr>
          <w:b/>
          <w:color w:val="00B050"/>
        </w:rPr>
        <w:t>done</w:t>
      </w:r>
    </w:p>
    <w:p w14:paraId="1AF6F329" w14:textId="297E1463" w:rsidR="00F941DF" w:rsidRDefault="00F941DF" w:rsidP="006B31C2">
      <w:pPr>
        <w:rPr>
          <w:b/>
        </w:rPr>
      </w:pPr>
      <w:r>
        <w:rPr>
          <w:b/>
        </w:rPr>
        <w:t>If date is missing then replace with date from any of the other row</w:t>
      </w:r>
    </w:p>
    <w:p w14:paraId="64E0D096" w14:textId="1F0EF596" w:rsidR="00AC7D72" w:rsidRPr="00F941DF" w:rsidRDefault="00AC7D72" w:rsidP="006B31C2">
      <w:pPr>
        <w:rPr>
          <w:b/>
        </w:rPr>
      </w:pPr>
      <w:r>
        <w:rPr>
          <w:b/>
        </w:rPr>
        <w:t>For time if 0 then replace with the end of day time</w:t>
      </w:r>
    </w:p>
    <w:p w14:paraId="31A5D2EF" w14:textId="3118E441" w:rsidR="006B31C2" w:rsidRDefault="006B31C2" w:rsidP="006B31C2">
      <w:pPr>
        <w:rPr>
          <w:b/>
        </w:rPr>
      </w:pPr>
      <w:r w:rsidRPr="00F941DF">
        <w:rPr>
          <w:b/>
        </w:rPr>
        <w:t>delete rows with missing cik and accession number</w:t>
      </w:r>
      <w:r w:rsidR="003407F6">
        <w:rPr>
          <w:b/>
        </w:rPr>
        <w:t xml:space="preserve"> - </w:t>
      </w:r>
      <w:r w:rsidR="003407F6">
        <w:rPr>
          <w:b/>
          <w:color w:val="00B050"/>
        </w:rPr>
        <w:t>done</w:t>
      </w:r>
    </w:p>
    <w:p w14:paraId="29C75198" w14:textId="3D8F6452" w:rsidR="00E651B5" w:rsidRDefault="00E651B5" w:rsidP="006B31C2">
      <w:pPr>
        <w:rPr>
          <w:b/>
        </w:rPr>
      </w:pPr>
      <w:r>
        <w:rPr>
          <w:b/>
        </w:rPr>
        <w:t>will do all the logging items for part 1 and 2 so far</w:t>
      </w:r>
    </w:p>
    <w:p w14:paraId="41087934" w14:textId="2C8EAEBD" w:rsidR="003407F6" w:rsidRPr="00F941DF" w:rsidRDefault="003407F6" w:rsidP="006B31C2">
      <w:pPr>
        <w:rPr>
          <w:b/>
        </w:rPr>
      </w:pPr>
      <w:r>
        <w:rPr>
          <w:b/>
        </w:rPr>
        <w:t xml:space="preserve">browser column replace with most used browser of chrome - </w:t>
      </w:r>
      <w:r>
        <w:rPr>
          <w:b/>
          <w:color w:val="00B050"/>
        </w:rPr>
        <w:t>done</w:t>
      </w:r>
    </w:p>
    <w:p w14:paraId="4199F75C" w14:textId="77777777" w:rsidR="006B31C2" w:rsidRPr="00AC7D72" w:rsidRDefault="006B31C2" w:rsidP="006B31C2">
      <w:pPr>
        <w:rPr>
          <w:b/>
          <w:color w:val="FF0000"/>
        </w:rPr>
      </w:pPr>
      <w:r w:rsidRPr="00AC7D72">
        <w:rPr>
          <w:b/>
          <w:color w:val="FF0000"/>
        </w:rPr>
        <w:lastRenderedPageBreak/>
        <w:t>if extension like .txt is missing then append it with the access name.</w:t>
      </w:r>
    </w:p>
    <w:p w14:paraId="4D636905" w14:textId="75354B92" w:rsidR="006B31C2" w:rsidRPr="00AC7D72" w:rsidRDefault="006B31C2" w:rsidP="006B31C2">
      <w:pPr>
        <w:rPr>
          <w:b/>
          <w:color w:val="FF0000"/>
        </w:rPr>
      </w:pPr>
      <w:r w:rsidRPr="00AC7D72">
        <w:rPr>
          <w:b/>
          <w:color w:val="FF0000"/>
        </w:rPr>
        <w:t>if extension is missing itself then replace it by counting the most used extension and replace it by adding the access number.most used extension</w:t>
      </w:r>
    </w:p>
    <w:p w14:paraId="18A11514" w14:textId="3328C535" w:rsidR="00314159" w:rsidRPr="00AC7D72" w:rsidRDefault="00314159" w:rsidP="006B31C2">
      <w:pPr>
        <w:rPr>
          <w:b/>
          <w:color w:val="FF0000"/>
        </w:rPr>
      </w:pPr>
      <w:r w:rsidRPr="00AC7D72">
        <w:rPr>
          <w:b/>
          <w:color w:val="FF0000"/>
        </w:rPr>
        <w:t>zone can be replaced with most used zone</w:t>
      </w:r>
      <w:r w:rsidR="00F941DF" w:rsidRPr="00AC7D72">
        <w:rPr>
          <w:b/>
          <w:color w:val="FF0000"/>
        </w:rPr>
        <w:t>?</w:t>
      </w:r>
    </w:p>
    <w:p w14:paraId="349F1D79" w14:textId="1FFA89DA" w:rsidR="00314159" w:rsidRDefault="00314159" w:rsidP="006B31C2">
      <w:pPr>
        <w:rPr>
          <w:color w:val="FF0000"/>
        </w:rPr>
      </w:pPr>
      <w:r w:rsidRPr="00AC7D72">
        <w:rPr>
          <w:color w:val="FF0000"/>
        </w:rPr>
        <w:t xml:space="preserve">norefer or noagent is empty/NAN replace with 1 as it says in the </w:t>
      </w:r>
      <w:hyperlink r:id="rId14" w:history="1">
        <w:r w:rsidRPr="00AC7D72">
          <w:rPr>
            <w:rStyle w:val="Hyperlink"/>
            <w:color w:val="FF0000"/>
          </w:rPr>
          <w:t>https://www.sec.gov/files/EDGAR_variables_FINAL.pdf</w:t>
        </w:r>
      </w:hyperlink>
    </w:p>
    <w:p w14:paraId="6987283D" w14:textId="3E6DCCB9" w:rsidR="00E651B5" w:rsidRDefault="00E651B5" w:rsidP="006B31C2">
      <w:pPr>
        <w:rPr>
          <w:color w:val="FF0000"/>
        </w:rPr>
      </w:pPr>
      <w:r w:rsidRPr="00E651B5">
        <w:rPr>
          <w:color w:val="FF0000"/>
        </w:rPr>
        <w:t>crawler</w:t>
      </w:r>
    </w:p>
    <w:p w14:paraId="1553AF80" w14:textId="73B158A6" w:rsidR="007B6EFA" w:rsidRPr="00AC7D72" w:rsidRDefault="007B6EFA" w:rsidP="006B31C2">
      <w:pPr>
        <w:rPr>
          <w:color w:val="FF0000"/>
        </w:rPr>
      </w:pPr>
      <w:r>
        <w:rPr>
          <w:color w:val="FF0000"/>
        </w:rPr>
        <w:t xml:space="preserve">how to zip files together </w:t>
      </w:r>
    </w:p>
    <w:p w14:paraId="4356A5B1" w14:textId="72372D7F" w:rsidR="00F941DF" w:rsidRDefault="00EF0AED" w:rsidP="006B31C2">
      <w:r>
        <w:t xml:space="preserve">no need to regard outliers since this is usage/visiting data and </w:t>
      </w:r>
    </w:p>
    <w:p w14:paraId="49D966CF" w14:textId="4D47F773" w:rsidR="00F941DF" w:rsidRDefault="00AC7D72" w:rsidP="006B31C2">
      <w:r>
        <w:t>date with 00:00:00 is valid since that is start of day</w:t>
      </w:r>
    </w:p>
    <w:p w14:paraId="00420505" w14:textId="41ACF317" w:rsidR="00F941DF" w:rsidRPr="006B31C2" w:rsidRDefault="00F941DF" w:rsidP="006B31C2">
      <w:r>
        <w:t>General make everything float an int</w:t>
      </w:r>
    </w:p>
    <w:sectPr w:rsidR="00F941DF" w:rsidRPr="006B31C2">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E8C2B" w14:textId="77777777" w:rsidR="007B6EFA" w:rsidRDefault="007B6EFA">
      <w:pPr>
        <w:spacing w:after="0" w:line="240" w:lineRule="auto"/>
      </w:pPr>
      <w:r>
        <w:separator/>
      </w:r>
    </w:p>
  </w:endnote>
  <w:endnote w:type="continuationSeparator" w:id="0">
    <w:p w14:paraId="2AB8B5C6" w14:textId="77777777" w:rsidR="007B6EFA" w:rsidRDefault="007B6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FC5C84" w14:textId="77777777" w:rsidR="007B6EFA" w:rsidRDefault="007B6EFA">
    <w:pPr>
      <w:pStyle w:val="Footer"/>
    </w:pPr>
    <w:r>
      <w:rPr>
        <w:noProof/>
        <w:lang w:eastAsia="ja-JP"/>
      </w:rPr>
      <mc:AlternateContent>
        <mc:Choice Requires="wps">
          <w:drawing>
            <wp:anchor distT="0" distB="0" distL="114300" distR="114300" simplePos="0" relativeHeight="251664384" behindDoc="0" locked="0" layoutInCell="0" allowOverlap="1" wp14:anchorId="00113069" wp14:editId="2E7AEAB6">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73DA147" w14:textId="083545DF" w:rsidR="007B6EFA" w:rsidRDefault="00FB7B4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00113069"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14:paraId="473DA147" w14:textId="083545DF" w:rsidR="007B6EFA" w:rsidRDefault="00FB7B4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v:textbox>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0" allowOverlap="1" wp14:anchorId="3C8B154C" wp14:editId="3EBCC92B">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C00EB61"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lang w:eastAsia="ja-JP"/>
      </w:rPr>
      <mc:AlternateContent>
        <mc:Choice Requires="wps">
          <w:drawing>
            <wp:anchor distT="0" distB="0" distL="114300" distR="114300" simplePos="0" relativeHeight="251663360" behindDoc="0" locked="0" layoutInCell="0" allowOverlap="1" wp14:anchorId="6B7E582D" wp14:editId="6909A337">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7B23258D" w14:textId="589BF39C"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FB7B43" w:rsidRPr="00FB7B43">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B7E582D"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14:paraId="7B23258D" w14:textId="589BF39C"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FB7B43" w:rsidRPr="00FB7B43">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920F4" w14:textId="77777777" w:rsidR="007B6EFA" w:rsidRDefault="007B6EFA">
    <w:pPr>
      <w:rPr>
        <w:sz w:val="20"/>
      </w:rPr>
    </w:pPr>
    <w:r>
      <w:rPr>
        <w:noProof/>
        <w:sz w:val="10"/>
        <w:szCs w:val="10"/>
        <w:lang w:eastAsia="ja-JP"/>
      </w:rPr>
      <mc:AlternateContent>
        <mc:Choice Requires="wps">
          <w:drawing>
            <wp:anchor distT="0" distB="0" distL="114300" distR="114300" simplePos="0" relativeHeight="251661312" behindDoc="0" locked="0" layoutInCell="0" allowOverlap="1" wp14:anchorId="31C77256" wp14:editId="4B7A22A9">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40193663" w14:textId="6DB7F529" w:rsidR="007B6EFA" w:rsidRDefault="00FB7B4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31C77256"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14:paraId="40193663" w14:textId="6DB7F529" w:rsidR="007B6EFA" w:rsidRDefault="00FB7B4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7B6EFA">
                          <w:rPr>
                            <w:rFonts w:asciiTheme="majorHAnsi" w:eastAsiaTheme="majorEastAsia" w:hAnsiTheme="majorHAnsi" w:cstheme="majorBidi"/>
                            <w:sz w:val="20"/>
                          </w:rPr>
                          <w:t>Assignment 1</w:t>
                        </w:r>
                      </w:sdtContent>
                    </w:sdt>
                    <w:r w:rsidR="007B6EFA">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r w:rsidR="007B6EFA">
                          <w:rPr>
                            <w:rFonts w:asciiTheme="majorHAnsi" w:eastAsiaTheme="majorEastAsia" w:hAnsiTheme="majorHAnsi" w:cstheme="majorBidi"/>
                            <w:sz w:val="20"/>
                          </w:rPr>
                          <w:t>10/6/2017</w:t>
                        </w:r>
                      </w:sdtContent>
                    </w:sdt>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0288" behindDoc="0" locked="0" layoutInCell="0" allowOverlap="1" wp14:anchorId="279089EF" wp14:editId="6F0855CF">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0F7B59E"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lang w:eastAsia="ja-JP"/>
      </w:rPr>
      <mc:AlternateContent>
        <mc:Choice Requires="wps">
          <w:drawing>
            <wp:anchor distT="0" distB="0" distL="114300" distR="114300" simplePos="0" relativeHeight="251659264" behindDoc="0" locked="0" layoutInCell="0" allowOverlap="1" wp14:anchorId="2DD0EB0C" wp14:editId="42D60726">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14:paraId="49D25589" w14:textId="73B5B15E"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FB7B43" w:rsidRPr="00FB7B43">
                            <w:rPr>
                              <w:noProof/>
                              <w:color w:val="FFFFFF" w:themeColor="background1"/>
                              <w:sz w:val="40"/>
                              <w:szCs w:val="40"/>
                            </w:rPr>
                            <w:t>3</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DD0EB0C"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14:paraId="49D25589" w14:textId="73B5B15E" w:rsidR="007B6EFA" w:rsidRDefault="007B6EFA">
                    <w:pPr>
                      <w:pStyle w:val="NoSpacing"/>
                      <w:jc w:val="center"/>
                      <w:rPr>
                        <w:color w:val="FFFFFF" w:themeColor="background1"/>
                        <w:sz w:val="40"/>
                        <w:szCs w:val="40"/>
                      </w:rPr>
                    </w:pPr>
                    <w:r>
                      <w:fldChar w:fldCharType="begin"/>
                    </w:r>
                    <w:r>
                      <w:instrText xml:space="preserve"> PAGE  \* Arabic  \* MERGEFORMAT </w:instrText>
                    </w:r>
                    <w:r>
                      <w:fldChar w:fldCharType="separate"/>
                    </w:r>
                    <w:r w:rsidR="00FB7B43" w:rsidRPr="00FB7B43">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mc:Fallback>
      </mc:AlternateContent>
    </w:r>
  </w:p>
  <w:p w14:paraId="0BD1EA1D" w14:textId="77777777" w:rsidR="007B6EFA" w:rsidRDefault="007B6EF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BB6C8" w14:textId="77777777" w:rsidR="007B6EFA" w:rsidRDefault="007B6EFA">
      <w:pPr>
        <w:spacing w:after="0" w:line="240" w:lineRule="auto"/>
      </w:pPr>
      <w:r>
        <w:separator/>
      </w:r>
    </w:p>
  </w:footnote>
  <w:footnote w:type="continuationSeparator" w:id="0">
    <w:p w14:paraId="289045EE" w14:textId="77777777" w:rsidR="007B6EFA" w:rsidRDefault="007B6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7672F24"/>
    <w:multiLevelType w:val="hybridMultilevel"/>
    <w:tmpl w:val="708AF9E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2D0E09"/>
    <w:multiLevelType w:val="hybridMultilevel"/>
    <w:tmpl w:val="9294D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732"/>
    <w:rsid w:val="000268FF"/>
    <w:rsid w:val="000C3E82"/>
    <w:rsid w:val="002733B9"/>
    <w:rsid w:val="002D3A6D"/>
    <w:rsid w:val="002E4299"/>
    <w:rsid w:val="00314159"/>
    <w:rsid w:val="003407F6"/>
    <w:rsid w:val="00394088"/>
    <w:rsid w:val="003A59FB"/>
    <w:rsid w:val="00411BF8"/>
    <w:rsid w:val="00483BC4"/>
    <w:rsid w:val="005238CC"/>
    <w:rsid w:val="005B45F7"/>
    <w:rsid w:val="006B31C2"/>
    <w:rsid w:val="00703A00"/>
    <w:rsid w:val="00767066"/>
    <w:rsid w:val="00787DC6"/>
    <w:rsid w:val="007B6EFA"/>
    <w:rsid w:val="007F6732"/>
    <w:rsid w:val="00801F8F"/>
    <w:rsid w:val="00852C88"/>
    <w:rsid w:val="00933986"/>
    <w:rsid w:val="00985729"/>
    <w:rsid w:val="00A1386D"/>
    <w:rsid w:val="00AC7D72"/>
    <w:rsid w:val="00B92724"/>
    <w:rsid w:val="00C03CB9"/>
    <w:rsid w:val="00C173EF"/>
    <w:rsid w:val="00C206C4"/>
    <w:rsid w:val="00CA5E9C"/>
    <w:rsid w:val="00CB4CA8"/>
    <w:rsid w:val="00CC7350"/>
    <w:rsid w:val="00D2281E"/>
    <w:rsid w:val="00E06E05"/>
    <w:rsid w:val="00E651B5"/>
    <w:rsid w:val="00EF0AED"/>
    <w:rsid w:val="00F67FC6"/>
    <w:rsid w:val="00F941DF"/>
    <w:rsid w:val="00FB3073"/>
    <w:rsid w:val="00FB7B43"/>
    <w:rsid w:val="00FE51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8C2"/>
  <w15:docId w15:val="{6D65F5B2-A70C-4F14-8DBD-413E3490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703A00"/>
    <w:rPr>
      <w:color w:val="CC9900" w:themeColor="hyperlink"/>
      <w:u w:val="single"/>
    </w:rPr>
  </w:style>
  <w:style w:type="character" w:styleId="UnresolvedMention">
    <w:name w:val="Unresolved Mention"/>
    <w:basedOn w:val="DefaultParagraphFont"/>
    <w:uiPriority w:val="99"/>
    <w:semiHidden/>
    <w:unhideWhenUsed/>
    <w:rsid w:val="00703A00"/>
    <w:rPr>
      <w:color w:val="808080"/>
      <w:shd w:val="clear" w:color="auto" w:fill="E6E6E6"/>
    </w:rPr>
  </w:style>
  <w:style w:type="paragraph" w:styleId="ListParagraph">
    <w:name w:val="List Paragraph"/>
    <w:basedOn w:val="Normal"/>
    <w:uiPriority w:val="34"/>
    <w:qFormat/>
    <w:rsid w:val="000C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ec.gov/Archives/edgar/data/CIK/ZZZ/access%20number-%20index.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ec.gov/Archives/edgar/data/51143/000005114313000007/0000051143-13-000007-%20index.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ec.gov/Archives/edgar/data/XXX/ZZZ/YYY-%20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c.gov/files/EDGAR_variables_FINAL.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hu\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1D3C309B2F4572A0D3C5E8C13BA8D4"/>
        <w:category>
          <w:name w:val="General"/>
          <w:gallery w:val="placeholder"/>
        </w:category>
        <w:types>
          <w:type w:val="bbPlcHdr"/>
        </w:types>
        <w:behaviors>
          <w:behavior w:val="content"/>
        </w:behaviors>
        <w:guid w:val="{834078BC-4078-4E24-84E5-956EC63F164C}"/>
      </w:docPartPr>
      <w:docPartBody>
        <w:p w:rsidR="007A601D" w:rsidRDefault="007A601D">
          <w:pPr>
            <w:pStyle w:val="BE1D3C309B2F4572A0D3C5E8C13BA8D4"/>
          </w:pPr>
          <w:r>
            <w:rPr>
              <w:rFonts w:asciiTheme="majorHAnsi" w:eastAsiaTheme="majorEastAsia" w:hAnsiTheme="majorHAnsi" w:cstheme="majorBidi"/>
              <w:color w:val="FFFFFF" w:themeColor="background1"/>
              <w:sz w:val="72"/>
              <w:szCs w:val="72"/>
            </w:rPr>
            <w:t>[Type the document title]</w:t>
          </w:r>
        </w:p>
      </w:docPartBody>
    </w:docPart>
    <w:docPart>
      <w:docPartPr>
        <w:name w:val="5D3B0B3D8C9B4E2E82077F4CCDE60357"/>
        <w:category>
          <w:name w:val="General"/>
          <w:gallery w:val="placeholder"/>
        </w:category>
        <w:types>
          <w:type w:val="bbPlcHdr"/>
        </w:types>
        <w:behaviors>
          <w:behavior w:val="content"/>
        </w:behaviors>
        <w:guid w:val="{79124CE7-19EF-49B8-A23D-8DFEC46C621F}"/>
      </w:docPartPr>
      <w:docPartBody>
        <w:p w:rsidR="007A601D" w:rsidRDefault="007A601D">
          <w:pPr>
            <w:pStyle w:val="5D3B0B3D8C9B4E2E82077F4CCDE60357"/>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01D"/>
    <w:rsid w:val="007A6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7CBB754D141F8B40952C47B8C02EB">
    <w:name w:val="C3E7CBB754D141F8B40952C47B8C02EB"/>
  </w:style>
  <w:style w:type="paragraph" w:customStyle="1" w:styleId="2F93D628E1D3462E8591D38A715D48E9">
    <w:name w:val="2F93D628E1D3462E8591D38A715D48E9"/>
  </w:style>
  <w:style w:type="character" w:customStyle="1" w:styleId="Heading1Char">
    <w:name w:val="Heading 1 Char"/>
    <w:basedOn w:val="DefaultParagraphFont"/>
    <w:link w:val="Heading1"/>
    <w:uiPriority w:val="9"/>
    <w:rPr>
      <w:rFonts w:asciiTheme="majorHAnsi" w:eastAsiaTheme="minorHAnsi" w:hAnsiTheme="majorHAnsi" w:cs="Times New Roman"/>
      <w:b/>
      <w:color w:val="2F5496"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F5496"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4472C4"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BE1D3C309B2F4572A0D3C5E8C13BA8D4">
    <w:name w:val="BE1D3C309B2F4572A0D3C5E8C13BA8D4"/>
  </w:style>
  <w:style w:type="paragraph" w:customStyle="1" w:styleId="5D3B0B3D8C9B4E2E82077F4CCDE60357">
    <w:name w:val="5D3B0B3D8C9B4E2E82077F4CCDE603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2017-10-06T00:00:00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F8AE6370-21FD-4CA5-9B4C-31254B66D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Template>
  <TotalTime>4575</TotalTime>
  <Pages>5</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1</vt:lpstr>
    </vt:vector>
  </TitlesOfParts>
  <Company>Northeastern University: ProfEssor Krishnamurthy</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Working with Edgar datasets: Wrangling, Pre-processing and exploratory data analysis</dc:subject>
  <dc:creator>Madhumathi Prakash and Sonali</dc:creator>
  <cp:keywords/>
  <dc:description/>
  <cp:lastModifiedBy>madhu prakash</cp:lastModifiedBy>
  <cp:revision>22</cp:revision>
  <dcterms:created xsi:type="dcterms:W3CDTF">2017-10-01T14:06:00Z</dcterms:created>
  <dcterms:modified xsi:type="dcterms:W3CDTF">2017-10-06T01:55:00Z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